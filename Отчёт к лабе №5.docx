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A02F" w14:textId="77777777" w:rsidR="00FC68B8" w:rsidRDefault="00000000">
      <w:pPr>
        <w:pStyle w:val="Standard"/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Отчёт о сравнительном вычислении функции рекурсивно и итерационно.</w:t>
      </w:r>
    </w:p>
    <w:p w14:paraId="17B707FD" w14:textId="77777777" w:rsidR="00FC68B8" w:rsidRDefault="00000000">
      <w:pPr>
        <w:pStyle w:val="Standard"/>
        <w:rPr>
          <w:sz w:val="28"/>
          <w:szCs w:val="26"/>
        </w:rPr>
      </w:pPr>
      <w:r>
        <w:rPr>
          <w:sz w:val="28"/>
          <w:szCs w:val="26"/>
        </w:rPr>
        <w:t>Дана функция:</w:t>
      </w:r>
    </w:p>
    <w:p w14:paraId="63BA3160" w14:textId="77777777" w:rsidR="00FC68B8" w:rsidRDefault="00000000">
      <w:pPr>
        <w:pStyle w:val="Standard"/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= 1;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(1) = 1;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3*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–1) – 3*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–1),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–1) + 2*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–1)</w:t>
      </w:r>
    </w:p>
    <w:p w14:paraId="7905201D" w14:textId="77777777" w:rsidR="00FC68B8" w:rsidRDefault="00FC68B8">
      <w:pPr>
        <w:pStyle w:val="Standard"/>
      </w:pPr>
    </w:p>
    <w:p w14:paraId="54ADFC7C" w14:textId="77777777" w:rsidR="00FC68B8" w:rsidRDefault="00FC68B8">
      <w:pPr>
        <w:pStyle w:val="Standard"/>
        <w:jc w:val="center"/>
      </w:pPr>
    </w:p>
    <w:p w14:paraId="31BBF5F1" w14:textId="77777777" w:rsidR="00FC68B8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подход вычисляет функцию медленнее, чем итеративный. Для n равного 24, рекурсия начинает работать дольше секунды, а график времени его работы растет экспоненциально, что говорит о его неэффективности для данной рекуррентной функции.</w:t>
      </w:r>
    </w:p>
    <w:p w14:paraId="12D6F0AD" w14:textId="77777777" w:rsidR="00FC68B8" w:rsidRDefault="00FC6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DBD352" w14:textId="77777777" w:rsidR="00FC68B8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27 рекурсивный подход не целесообразен, но тем не менее возможен.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 не работает на тестируемом компьютере. </w:t>
      </w:r>
    </w:p>
    <w:p w14:paraId="3E46CCA7" w14:textId="77777777" w:rsidR="00FC68B8" w:rsidRDefault="00FC6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5F0AB" w14:textId="77777777" w:rsidR="00FC68B8" w:rsidRDefault="00000000">
      <w:pPr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 ограничен характеристиками вычислительной машины и временем в меньшей степени (что мы и наблюдаем на графиках), нежели рекурсивный. Итерация сохраняет работоспособность даже при больших числах. Но требует больших временных затрат, особенно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10000.</w:t>
      </w:r>
    </w:p>
    <w:p w14:paraId="738EAD54" w14:textId="77777777" w:rsidR="00FC68B8" w:rsidRDefault="00FC6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C6E38" w14:textId="77777777" w:rsidR="00FC68B8" w:rsidRDefault="00FC68B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3D3A2D" w14:textId="77777777" w:rsidR="00FC68B8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Сравнительный график для n от 1 до 30:</w:t>
      </w:r>
    </w:p>
    <w:p w14:paraId="3EEDB666" w14:textId="77777777" w:rsidR="00FC68B8" w:rsidRDefault="00000000">
      <w:pPr>
        <w:jc w:val="center"/>
      </w:pPr>
      <w:r>
        <w:rPr>
          <w:noProof/>
        </w:rPr>
        <w:drawing>
          <wp:inline distT="0" distB="0" distL="0" distR="0" wp14:anchorId="7D832C79" wp14:editId="2C4E0BE1">
            <wp:extent cx="5852160" cy="4389120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7B5008" w14:textId="77777777" w:rsidR="00FC68B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График итерационного подхода для n от 1 до 30000:</w:t>
      </w:r>
    </w:p>
    <w:p w14:paraId="55BA08BD" w14:textId="77777777" w:rsidR="00FC68B8" w:rsidRDefault="00000000">
      <w:pPr>
        <w:jc w:val="center"/>
      </w:pPr>
      <w:r>
        <w:rPr>
          <w:noProof/>
        </w:rPr>
        <w:drawing>
          <wp:inline distT="0" distB="0" distL="0" distR="0" wp14:anchorId="492A7C32" wp14:editId="7DEB729C">
            <wp:extent cx="5852160" cy="4389120"/>
            <wp:effectExtent l="0" t="0" r="0" b="0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EE1F96" w14:textId="77777777" w:rsidR="00FC68B8" w:rsidRDefault="00000000">
      <w:pPr>
        <w:pStyle w:val="Standard"/>
        <w:rPr>
          <w:sz w:val="28"/>
          <w:szCs w:val="26"/>
        </w:rPr>
      </w:pPr>
      <w:r>
        <w:rPr>
          <w:sz w:val="28"/>
          <w:szCs w:val="26"/>
        </w:rPr>
        <w:t>Скачки в графике можно объяснить непропорциональной нагрузкой на компьютер в разные моменты времени.</w:t>
      </w:r>
    </w:p>
    <w:p w14:paraId="363EB108" w14:textId="77777777" w:rsidR="00FC68B8" w:rsidRDefault="00FC68B8">
      <w:pPr>
        <w:pStyle w:val="Standard"/>
        <w:rPr>
          <w:sz w:val="28"/>
          <w:szCs w:val="26"/>
        </w:rPr>
      </w:pPr>
    </w:p>
    <w:p w14:paraId="1E1A5D32" w14:textId="77777777" w:rsidR="00FC68B8" w:rsidRDefault="00FC68B8">
      <w:pPr>
        <w:pStyle w:val="Standard"/>
        <w:rPr>
          <w:sz w:val="28"/>
          <w:szCs w:val="26"/>
        </w:rPr>
      </w:pPr>
    </w:p>
    <w:p w14:paraId="7476001B" w14:textId="77777777" w:rsidR="00FC68B8" w:rsidRDefault="00FC68B8">
      <w:pPr>
        <w:pStyle w:val="Standard"/>
        <w:rPr>
          <w:sz w:val="28"/>
          <w:szCs w:val="26"/>
        </w:rPr>
      </w:pPr>
    </w:p>
    <w:p w14:paraId="6DEF0DCF" w14:textId="77777777" w:rsidR="00FC68B8" w:rsidRDefault="00FC68B8">
      <w:pPr>
        <w:pStyle w:val="Standard"/>
        <w:rPr>
          <w:sz w:val="28"/>
          <w:szCs w:val="26"/>
        </w:rPr>
      </w:pPr>
    </w:p>
    <w:p w14:paraId="06F19DBD" w14:textId="77777777" w:rsidR="00FC68B8" w:rsidRDefault="00FC68B8">
      <w:pPr>
        <w:pStyle w:val="Standard"/>
        <w:rPr>
          <w:sz w:val="28"/>
          <w:szCs w:val="26"/>
        </w:rPr>
      </w:pPr>
    </w:p>
    <w:p w14:paraId="7E3CFF8C" w14:textId="77777777" w:rsidR="00FC68B8" w:rsidRDefault="00FC68B8">
      <w:pPr>
        <w:pStyle w:val="Standard"/>
        <w:rPr>
          <w:sz w:val="28"/>
          <w:szCs w:val="26"/>
        </w:rPr>
      </w:pPr>
    </w:p>
    <w:p w14:paraId="05249E4A" w14:textId="77777777" w:rsidR="00FC68B8" w:rsidRDefault="00FC68B8">
      <w:pPr>
        <w:pStyle w:val="Standard"/>
        <w:rPr>
          <w:sz w:val="28"/>
          <w:szCs w:val="26"/>
        </w:rPr>
      </w:pPr>
    </w:p>
    <w:p w14:paraId="68D93D3E" w14:textId="77777777" w:rsidR="00FC68B8" w:rsidRDefault="00FC68B8">
      <w:pPr>
        <w:pStyle w:val="Standard"/>
        <w:rPr>
          <w:sz w:val="28"/>
          <w:szCs w:val="26"/>
        </w:rPr>
      </w:pPr>
    </w:p>
    <w:p w14:paraId="710F74D9" w14:textId="77777777" w:rsidR="00FC68B8" w:rsidRDefault="00FC68B8">
      <w:pPr>
        <w:pStyle w:val="Standard"/>
        <w:rPr>
          <w:sz w:val="28"/>
          <w:szCs w:val="26"/>
        </w:rPr>
      </w:pPr>
    </w:p>
    <w:p w14:paraId="7902964D" w14:textId="77777777" w:rsidR="00FC68B8" w:rsidRDefault="00FC68B8">
      <w:pPr>
        <w:pStyle w:val="Standard"/>
        <w:rPr>
          <w:sz w:val="28"/>
          <w:szCs w:val="26"/>
        </w:rPr>
      </w:pPr>
    </w:p>
    <w:p w14:paraId="734CF058" w14:textId="77777777" w:rsidR="00FC68B8" w:rsidRDefault="00FC68B8">
      <w:pPr>
        <w:pStyle w:val="Standard"/>
        <w:rPr>
          <w:sz w:val="28"/>
          <w:szCs w:val="26"/>
        </w:rPr>
      </w:pPr>
    </w:p>
    <w:p w14:paraId="69AD6138" w14:textId="77777777" w:rsidR="00FC68B8" w:rsidRDefault="00FC68B8">
      <w:pPr>
        <w:pStyle w:val="Standard"/>
        <w:rPr>
          <w:sz w:val="28"/>
          <w:szCs w:val="26"/>
        </w:rPr>
      </w:pPr>
    </w:p>
    <w:p w14:paraId="3B7787EC" w14:textId="77777777" w:rsidR="00FC68B8" w:rsidRDefault="00FC68B8">
      <w:pPr>
        <w:pStyle w:val="Standard"/>
        <w:rPr>
          <w:sz w:val="28"/>
          <w:szCs w:val="26"/>
        </w:rPr>
      </w:pPr>
    </w:p>
    <w:p w14:paraId="73A635C2" w14:textId="77777777" w:rsidR="00FC68B8" w:rsidRDefault="00FC68B8">
      <w:pPr>
        <w:pStyle w:val="Standard"/>
        <w:rPr>
          <w:sz w:val="28"/>
          <w:szCs w:val="26"/>
        </w:rPr>
      </w:pPr>
    </w:p>
    <w:p w14:paraId="4A694930" w14:textId="77777777" w:rsidR="00FC68B8" w:rsidRDefault="00FC68B8">
      <w:pPr>
        <w:pStyle w:val="Standard"/>
        <w:rPr>
          <w:sz w:val="28"/>
          <w:szCs w:val="26"/>
        </w:rPr>
      </w:pPr>
    </w:p>
    <w:p w14:paraId="44299E10" w14:textId="77777777" w:rsidR="00FC68B8" w:rsidRDefault="00FC68B8">
      <w:pPr>
        <w:pStyle w:val="Standard"/>
        <w:rPr>
          <w:sz w:val="28"/>
          <w:szCs w:val="26"/>
        </w:rPr>
      </w:pPr>
    </w:p>
    <w:p w14:paraId="0BA1ADAC" w14:textId="77777777" w:rsidR="00FC68B8" w:rsidRDefault="00FC68B8">
      <w:pPr>
        <w:pStyle w:val="Standard"/>
        <w:rPr>
          <w:sz w:val="28"/>
          <w:szCs w:val="26"/>
        </w:rPr>
      </w:pPr>
    </w:p>
    <w:p w14:paraId="54905B80" w14:textId="77777777" w:rsidR="00FC68B8" w:rsidRDefault="00FC68B8">
      <w:pPr>
        <w:pStyle w:val="Standard"/>
        <w:rPr>
          <w:sz w:val="28"/>
          <w:szCs w:val="26"/>
        </w:rPr>
      </w:pPr>
    </w:p>
    <w:p w14:paraId="41132A4C" w14:textId="77777777" w:rsidR="00FC68B8" w:rsidRDefault="00FC68B8">
      <w:pPr>
        <w:pStyle w:val="Standard"/>
        <w:rPr>
          <w:sz w:val="28"/>
          <w:szCs w:val="26"/>
        </w:rPr>
      </w:pPr>
    </w:p>
    <w:p w14:paraId="174A7590" w14:textId="77777777" w:rsidR="00FC68B8" w:rsidRDefault="00FC68B8">
      <w:pPr>
        <w:pStyle w:val="Standard"/>
        <w:jc w:val="center"/>
      </w:pPr>
    </w:p>
    <w:p w14:paraId="1E8CC186" w14:textId="77777777" w:rsidR="00FC68B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Сравнительная таблица для n от 2 до 30</w:t>
      </w:r>
    </w:p>
    <w:p w14:paraId="18E8EB9A" w14:textId="77777777" w:rsidR="00FC68B8" w:rsidRDefault="00FC68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2831"/>
        <w:gridCol w:w="2313"/>
        <w:gridCol w:w="2271"/>
        <w:gridCol w:w="2284"/>
      </w:tblGrid>
      <w:tr w:rsidR="00FC68B8" w14:paraId="1B827670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361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93E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 рекурсии (сек)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BE6D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 итерации (сек)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D61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рекурсии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F4F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итерации</w:t>
            </w:r>
          </w:p>
        </w:tc>
      </w:tr>
      <w:tr w:rsidR="00FC68B8" w14:paraId="75CA988B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691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D53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AA2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106A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8A54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</w:tr>
      <w:tr w:rsidR="00FC68B8" w14:paraId="01A95C1A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0C5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4A17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45AC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B75C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672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</w:tr>
      <w:tr w:rsidR="00FC68B8" w14:paraId="31CE6E85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EFA8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156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32D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CF43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A05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-9</w:t>
            </w:r>
          </w:p>
        </w:tc>
      </w:tr>
      <w:tr w:rsidR="00FC68B8" w14:paraId="18CC9B1A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2A54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B812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0E9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2F1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56D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-45</w:t>
            </w:r>
          </w:p>
        </w:tc>
      </w:tr>
      <w:tr w:rsidR="00FC68B8" w14:paraId="33C251CD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E6D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3DC3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416B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05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-144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BD33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-144</w:t>
            </w:r>
          </w:p>
        </w:tc>
      </w:tr>
      <w:tr w:rsidR="00FC68B8" w14:paraId="535293E8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8EC2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92D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92EA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845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-315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706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-315</w:t>
            </w:r>
          </w:p>
        </w:tc>
      </w:tr>
      <w:tr w:rsidR="00FC68B8" w14:paraId="57F13E7D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1FB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BA0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4C6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C53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-279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9E0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-279</w:t>
            </w:r>
          </w:p>
        </w:tc>
      </w:tr>
      <w:tr w:rsidR="00FC68B8" w14:paraId="1D815156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2F1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F5A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F2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C99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1440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EC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-1440</w:t>
            </w:r>
          </w:p>
        </w:tc>
      </w:tr>
      <w:tr w:rsidR="00FC68B8" w14:paraId="336E9D9A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045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7A7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9F7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8FD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9711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71AD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9711</w:t>
            </w:r>
          </w:p>
        </w:tc>
      </w:tr>
      <w:tr w:rsidR="00FC68B8" w14:paraId="456E593E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E67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AAE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898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C96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35595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214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35595</w:t>
            </w:r>
          </w:p>
        </w:tc>
      </w:tr>
      <w:tr w:rsidR="00FC68B8" w14:paraId="1F23ACF6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8A4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93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BFB2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103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90576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F00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90576</w:t>
            </w:r>
          </w:p>
        </w:tc>
      </w:tr>
      <w:tr w:rsidR="00FC68B8" w14:paraId="38AD2863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153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7DA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0.0009968280792236328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6E3A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529A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132525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CC3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132525</w:t>
            </w:r>
          </w:p>
        </w:tc>
      </w:tr>
      <w:tr w:rsidR="00FC68B8" w14:paraId="2B6AAFE7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2AD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F61E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0.0009975433349609375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AE48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E0F8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-152559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350A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-152559</w:t>
            </w:r>
          </w:p>
        </w:tc>
      </w:tr>
      <w:tr w:rsidR="00FC68B8" w14:paraId="6B76C708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00B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577A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0.0029914379119873047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3CBD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064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-195520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498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-195520</w:t>
            </w:r>
          </w:p>
        </w:tc>
      </w:tr>
      <w:tr w:rsidR="00FC68B8" w14:paraId="42E476E5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70C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920F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0.005015134811401367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17C3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37F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-8404569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D182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-8404569</w:t>
            </w:r>
          </w:p>
        </w:tc>
      </w:tr>
      <w:tr w:rsidR="00FC68B8" w14:paraId="273E1D02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0A2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67A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0.009974002838134766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0C08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BC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-24423165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4C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-24423165</w:t>
            </w:r>
          </w:p>
        </w:tc>
      </w:tr>
      <w:tr w:rsidR="00FC68B8" w14:paraId="4CDCBD44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AC5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84E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0.01994776725769043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A96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78B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-46474704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E3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-46474704</w:t>
            </w:r>
          </w:p>
        </w:tc>
      </w:tr>
      <w:tr w:rsidR="00FC68B8" w14:paraId="08375D8A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B6C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479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0.03886556625366211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ED4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0CE0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-12565035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FD1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-12565035</w:t>
            </w:r>
          </w:p>
        </w:tc>
      </w:tr>
      <w:tr w:rsidR="00FC68B8" w14:paraId="11B202D3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318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3E87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0.08379960060119629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3B4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C34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355447161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420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355447161</w:t>
            </w:r>
          </w:p>
        </w:tc>
      </w:tr>
      <w:tr w:rsidR="00FC68B8" w14:paraId="63CC4F53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30B3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1314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0.16655898094177246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C442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C5A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1890321120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2D7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1890321120</w:t>
            </w:r>
          </w:p>
        </w:tc>
      </w:tr>
      <w:tr w:rsidR="00FC68B8" w14:paraId="058ACAB5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116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4AC4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0.3141317367553711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8389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D3B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6252581151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CE06F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6252581151</w:t>
            </w:r>
          </w:p>
        </w:tc>
      </w:tr>
      <w:tr w:rsidR="00FC68B8" w14:paraId="4B7A2E40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471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0B5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0.6462998390197754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92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2EE1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14250015675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49A8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14250015675</w:t>
            </w:r>
          </w:p>
        </w:tc>
      </w:tr>
      <w:tr w:rsidR="00FC68B8" w14:paraId="4D2D352F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1FF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05B5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1.2857086658477783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ED5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3C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14976848016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8D6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14976848016</w:t>
            </w:r>
          </w:p>
        </w:tc>
      </w:tr>
      <w:tr w:rsidR="00FC68B8" w14:paraId="40DBD1AF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E3AD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4F9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2.5312013626098633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17B1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31BD" w14:textId="77777777" w:rsidR="00FC68B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53365900995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D20B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-53365900995</w:t>
            </w:r>
          </w:p>
        </w:tc>
      </w:tr>
      <w:tr w:rsidR="00FC68B8" w14:paraId="6DDEEBFF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06EE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C8E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5.031574726104736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F1E9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4F51" w14:textId="77777777" w:rsidR="00FC68B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401621137119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07C5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-401621137119</w:t>
            </w:r>
          </w:p>
        </w:tc>
      </w:tr>
      <w:tr w:rsidR="00FC68B8" w14:paraId="75635753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8B8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7CB3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10.116164207458496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0B8A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4EB6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-1527812576640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05B81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-1527812576640</w:t>
            </w:r>
          </w:p>
        </w:tc>
      </w:tr>
      <w:tr w:rsidR="00FC68B8" w14:paraId="03366E21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07E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39C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20.215928316116333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7F4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6CD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-4024472649129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381C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-4024472649129</w:t>
            </w:r>
          </w:p>
        </w:tc>
      </w:tr>
      <w:tr w:rsidR="00FC68B8" w14:paraId="6369BFA3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A74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E2178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40.31550455093384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EA0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3542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-6372050055885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0495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-6372050055885</w:t>
            </w:r>
          </w:p>
        </w:tc>
      </w:tr>
      <w:tr w:rsidR="00FC68B8" w14:paraId="2DB339AF" w14:textId="77777777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9C5A0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7D2B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80.68824219703674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19FC7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B883D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4360003562736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31D9" w14:textId="77777777" w:rsidR="00FC68B8" w:rsidRDefault="0000000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4360003562736</w:t>
            </w:r>
          </w:p>
        </w:tc>
      </w:tr>
    </w:tbl>
    <w:p w14:paraId="4FB8BEF9" w14:textId="77777777" w:rsidR="00FC68B8" w:rsidRDefault="00FC68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C68B8">
      <w:pgSz w:w="11906" w:h="16838"/>
      <w:pgMar w:top="1134" w:right="849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6EDB" w14:textId="77777777" w:rsidR="00665A1B" w:rsidRDefault="00665A1B">
      <w:r>
        <w:separator/>
      </w:r>
    </w:p>
  </w:endnote>
  <w:endnote w:type="continuationSeparator" w:id="0">
    <w:p w14:paraId="0B8FAA77" w14:textId="77777777" w:rsidR="00665A1B" w:rsidRDefault="0066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2235" w14:textId="77777777" w:rsidR="00665A1B" w:rsidRDefault="00665A1B">
      <w:r>
        <w:rPr>
          <w:color w:val="000000"/>
        </w:rPr>
        <w:separator/>
      </w:r>
    </w:p>
  </w:footnote>
  <w:footnote w:type="continuationSeparator" w:id="0">
    <w:p w14:paraId="51F141E0" w14:textId="77777777" w:rsidR="00665A1B" w:rsidRDefault="0066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68B8"/>
    <w:rsid w:val="00665A1B"/>
    <w:rsid w:val="00E83817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31BB"/>
  <w15:docId w15:val="{B3120361-E2A9-4FD9-80B5-42B90E2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5">
    <w:name w:val="Normal (Web)"/>
    <w:basedOn w:val="a"/>
    <w:pPr>
      <w:suppressAutoHyphens w:val="0"/>
      <w:spacing w:before="100" w:after="119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 Reinhard</dc:creator>
  <cp:lastModifiedBy>Вадим Быкин</cp:lastModifiedBy>
  <cp:revision>2</cp:revision>
  <dcterms:created xsi:type="dcterms:W3CDTF">2023-04-21T21:01:00Z</dcterms:created>
  <dcterms:modified xsi:type="dcterms:W3CDTF">2023-04-21T21:01:00Z</dcterms:modified>
</cp:coreProperties>
</file>